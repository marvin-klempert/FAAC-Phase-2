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1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320"/>
        <w:gridCol w:w="3600"/>
        <w:gridCol w:w="2790"/>
      </w:tblGrid>
      <w:tr w:rsidR="00971E9D" w:rsidRPr="0021599F" w14:paraId="21C9D229" w14:textId="77777777" w:rsidTr="00994063">
        <w:trPr>
          <w:trHeight w:hRule="exact" w:val="630"/>
        </w:trPr>
        <w:tc>
          <w:tcPr>
            <w:tcW w:w="10710" w:type="dxa"/>
            <w:gridSpan w:val="3"/>
          </w:tcPr>
          <w:p w14:paraId="701BA067" w14:textId="720FF940" w:rsidR="007D14C6" w:rsidRPr="00C82F2F" w:rsidRDefault="007D14C6" w:rsidP="007D14C6">
            <w:pPr>
              <w:pStyle w:val="StyleContactInfo"/>
              <w:rPr>
                <w:b/>
                <w:sz w:val="56"/>
              </w:rPr>
            </w:pPr>
            <w:r w:rsidRPr="00C82F2F">
              <w:rPr>
                <w:b/>
                <w:sz w:val="56"/>
              </w:rPr>
              <w:t>Nathan Estell</w:t>
            </w:r>
          </w:p>
          <w:p w14:paraId="369A03AD" w14:textId="64599F00" w:rsidR="00971E9D" w:rsidRPr="00A43F4E" w:rsidRDefault="00971E9D" w:rsidP="007D14C6">
            <w:pPr>
              <w:pStyle w:val="StyleContactInfo"/>
              <w:jc w:val="left"/>
            </w:pPr>
          </w:p>
        </w:tc>
      </w:tr>
      <w:tr w:rsidR="00971E9D" w:rsidRPr="00DC1DF3" w14:paraId="15093897" w14:textId="77777777" w:rsidTr="00AB0E25">
        <w:trPr>
          <w:trHeight w:hRule="exact" w:val="550"/>
        </w:trPr>
        <w:tc>
          <w:tcPr>
            <w:tcW w:w="10710" w:type="dxa"/>
            <w:gridSpan w:val="3"/>
          </w:tcPr>
          <w:p w14:paraId="0F7810E8" w14:textId="3F297C1C" w:rsidR="00DF4A54" w:rsidRPr="005013FD" w:rsidRDefault="00DF4A54" w:rsidP="007D14C6">
            <w:pPr>
              <w:pStyle w:val="StyleContactInfo"/>
              <w:rPr>
                <w:sz w:val="24"/>
              </w:rPr>
            </w:pPr>
            <w:r w:rsidRPr="005013FD">
              <w:rPr>
                <w:sz w:val="24"/>
              </w:rPr>
              <w:t>nestell@umich.edu •</w:t>
            </w:r>
            <w:r w:rsidR="005F4188" w:rsidRPr="005013FD">
              <w:rPr>
                <w:sz w:val="24"/>
              </w:rPr>
              <w:t xml:space="preserve"> </w:t>
            </w:r>
            <w:r w:rsidRPr="005013FD">
              <w:rPr>
                <w:sz w:val="24"/>
              </w:rPr>
              <w:t>nathanestell.wordpress.com</w:t>
            </w:r>
            <w:r w:rsidR="005F4188" w:rsidRPr="005013FD">
              <w:rPr>
                <w:sz w:val="24"/>
              </w:rPr>
              <w:t xml:space="preserve"> • 734-431-3596</w:t>
            </w:r>
          </w:p>
          <w:p w14:paraId="5ABDEA69" w14:textId="5D07CE09" w:rsidR="007D14C6" w:rsidRPr="005013FD" w:rsidRDefault="007D14C6" w:rsidP="007D14C6">
            <w:pPr>
              <w:pStyle w:val="StyleContactInfo"/>
              <w:rPr>
                <w:sz w:val="24"/>
              </w:rPr>
            </w:pPr>
            <w:r w:rsidRPr="005013FD">
              <w:rPr>
                <w:sz w:val="24"/>
              </w:rPr>
              <w:t xml:space="preserve">58 South Clubview Drive, Ypsilanti Township, MI 48197 </w:t>
            </w:r>
          </w:p>
          <w:p w14:paraId="64B9E933" w14:textId="77777777" w:rsidR="00AD6FE4" w:rsidRPr="00DF4A54" w:rsidRDefault="00AD6FE4" w:rsidP="001E6339">
            <w:pPr>
              <w:pStyle w:val="YourName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</w:p>
          <w:p w14:paraId="7BE040C7" w14:textId="77777777" w:rsidR="005B5F61" w:rsidRPr="00DF4A54" w:rsidRDefault="005B5F61" w:rsidP="001E6339">
            <w:pPr>
              <w:pStyle w:val="YourName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</w:p>
          <w:p w14:paraId="308F7D7A" w14:textId="77777777" w:rsidR="00F35CA2" w:rsidRPr="00DF4A54" w:rsidRDefault="00F35CA2" w:rsidP="001E6339">
            <w:pPr>
              <w:pStyle w:val="YourName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</w:p>
          <w:p w14:paraId="45A01524" w14:textId="77777777" w:rsidR="00E35F76" w:rsidRPr="00DF4A54" w:rsidRDefault="00E35F76" w:rsidP="001E6339">
            <w:pPr>
              <w:pStyle w:val="YourName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</w:p>
          <w:p w14:paraId="469CB616" w14:textId="77777777" w:rsidR="00E35F76" w:rsidRPr="00DF4A54" w:rsidRDefault="00E35F76" w:rsidP="001E6339">
            <w:pPr>
              <w:pStyle w:val="YourName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</w:p>
          <w:p w14:paraId="3CE0BD30" w14:textId="18B8DEED" w:rsidR="00E35F76" w:rsidRPr="00DF4A54" w:rsidRDefault="00E35F76" w:rsidP="001E6339">
            <w:pPr>
              <w:pStyle w:val="YourName"/>
              <w:rPr>
                <w:rFonts w:ascii="Times New Roman" w:hAnsi="Times New Roman"/>
                <w:b w:val="0"/>
                <w:spacing w:val="0"/>
                <w:sz w:val="20"/>
                <w:szCs w:val="20"/>
              </w:rPr>
            </w:pPr>
          </w:p>
        </w:tc>
      </w:tr>
      <w:tr w:rsidR="008E3B8D" w:rsidRPr="0070617C" w14:paraId="35448519" w14:textId="77777777" w:rsidTr="00AB0E25">
        <w:trPr>
          <w:trHeight w:val="431"/>
        </w:trPr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65D9F6F0" w14:textId="77777777" w:rsidR="008E3B8D" w:rsidRPr="0070617C" w:rsidRDefault="1E6FCFDF" w:rsidP="00AD49AB">
            <w:pPr>
              <w:pStyle w:val="Heading1"/>
            </w:pPr>
            <w:r>
              <w:t>Objective</w:t>
            </w:r>
          </w:p>
        </w:tc>
      </w:tr>
      <w:tr w:rsidR="00F561DD" w14:paraId="689AA0F2" w14:textId="77777777" w:rsidTr="006B67D2">
        <w:trPr>
          <w:trHeight w:val="638"/>
        </w:trPr>
        <w:tc>
          <w:tcPr>
            <w:tcW w:w="10710" w:type="dxa"/>
            <w:gridSpan w:val="3"/>
            <w:tcBorders>
              <w:top w:val="single" w:sz="4" w:space="0" w:color="auto"/>
            </w:tcBorders>
          </w:tcPr>
          <w:p w14:paraId="1788E603" w14:textId="00B49B5A" w:rsidR="00F561DD" w:rsidRPr="00FE4423" w:rsidRDefault="00317D92" w:rsidP="00F561DD">
            <w:pPr>
              <w:pStyle w:val="Heading1"/>
              <w:rPr>
                <w:b w:val="0"/>
              </w:rPr>
            </w:pPr>
            <w:r>
              <w:rPr>
                <w:b w:val="0"/>
              </w:rPr>
              <w:t>Seeking</w:t>
            </w:r>
            <w:r w:rsidR="1E6FCFDF">
              <w:rPr>
                <w:b w:val="0"/>
              </w:rPr>
              <w:t xml:space="preserve"> an </w:t>
            </w:r>
            <w:r w:rsidR="007002AD">
              <w:rPr>
                <w:b w:val="0"/>
              </w:rPr>
              <w:t>intern</w:t>
            </w:r>
            <w:r w:rsidR="00C4040B">
              <w:rPr>
                <w:b w:val="0"/>
              </w:rPr>
              <w:t xml:space="preserve">ship </w:t>
            </w:r>
            <w:r w:rsidR="007002AD">
              <w:rPr>
                <w:b w:val="0"/>
              </w:rPr>
              <w:t>for the summer of 2018</w:t>
            </w:r>
            <w:r w:rsidR="00C42BCF">
              <w:rPr>
                <w:b w:val="0"/>
              </w:rPr>
              <w:t xml:space="preserve"> or a job starting </w:t>
            </w:r>
            <w:r w:rsidR="00C4040B">
              <w:rPr>
                <w:b w:val="0"/>
              </w:rPr>
              <w:t>in summer 2018</w:t>
            </w:r>
          </w:p>
        </w:tc>
      </w:tr>
      <w:tr w:rsidR="00A54340" w:rsidRPr="0070617C" w14:paraId="64A9DFCF" w14:textId="77777777" w:rsidTr="006B67D2">
        <w:trPr>
          <w:trHeight w:val="431"/>
        </w:trPr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7F2C619E" w14:textId="77777777" w:rsidR="00A54340" w:rsidRPr="0070617C" w:rsidRDefault="00A54340" w:rsidP="00D75441">
            <w:pPr>
              <w:pStyle w:val="Heading1"/>
            </w:pPr>
            <w:r>
              <w:t>Education</w:t>
            </w:r>
          </w:p>
        </w:tc>
      </w:tr>
      <w:tr w:rsidR="00261FB0" w:rsidRPr="00DA0356" w14:paraId="0583F77F" w14:textId="77777777" w:rsidTr="006B67D2">
        <w:trPr>
          <w:trHeight w:val="449"/>
        </w:trPr>
        <w:tc>
          <w:tcPr>
            <w:tcW w:w="4320" w:type="dxa"/>
            <w:tcBorders>
              <w:top w:val="single" w:sz="4" w:space="0" w:color="auto"/>
            </w:tcBorders>
          </w:tcPr>
          <w:p w14:paraId="63FBFA50" w14:textId="28060A9A" w:rsidR="00261FB0" w:rsidRPr="00DA0356" w:rsidRDefault="00261FB0" w:rsidP="00D75441">
            <w:pPr>
              <w:pStyle w:val="BodyText1"/>
              <w:rPr>
                <w:sz w:val="24"/>
                <w:szCs w:val="24"/>
              </w:rPr>
            </w:pPr>
            <w:r w:rsidRPr="00154B21">
              <w:rPr>
                <w:sz w:val="24"/>
                <w:szCs w:val="24"/>
              </w:rPr>
              <w:t xml:space="preserve">University of </w:t>
            </w:r>
            <w:r>
              <w:rPr>
                <w:sz w:val="24"/>
                <w:szCs w:val="24"/>
              </w:rPr>
              <w:t>Michigan-Ann Arbor</w:t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2C7062D" w14:textId="77777777" w:rsidR="00261FB0" w:rsidRPr="00DA0356" w:rsidRDefault="00261FB0" w:rsidP="000B6166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2018</w:t>
            </w:r>
          </w:p>
        </w:tc>
        <w:tc>
          <w:tcPr>
            <w:tcW w:w="2790" w:type="dxa"/>
            <w:tcBorders>
              <w:top w:val="single" w:sz="4" w:space="0" w:color="auto"/>
            </w:tcBorders>
          </w:tcPr>
          <w:p w14:paraId="350E6D4D" w14:textId="731BC205" w:rsidR="00261FB0" w:rsidRPr="00DA0356" w:rsidRDefault="00261FB0" w:rsidP="000B6166">
            <w:pPr>
              <w:pStyle w:val="BodyText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 Arbor, MI</w:t>
            </w:r>
          </w:p>
        </w:tc>
      </w:tr>
      <w:tr w:rsidR="00A54340" w:rsidRPr="00DA0356" w14:paraId="51AD36FE" w14:textId="77777777" w:rsidTr="00994063">
        <w:trPr>
          <w:trHeight w:val="683"/>
        </w:trPr>
        <w:tc>
          <w:tcPr>
            <w:tcW w:w="10710" w:type="dxa"/>
            <w:gridSpan w:val="3"/>
          </w:tcPr>
          <w:p w14:paraId="74126E23" w14:textId="67B269B0" w:rsidR="00C66815" w:rsidRPr="00C66815" w:rsidRDefault="009B2040" w:rsidP="00C66815">
            <w:pPr>
              <w:pStyle w:val="Bulleted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Bachelor of Science in </w:t>
            </w:r>
            <w:r w:rsidR="00C66815" w:rsidRPr="00C66815">
              <w:rPr>
                <w:sz w:val="24"/>
                <w:szCs w:val="24"/>
              </w:rPr>
              <w:t>Aerospace Engineering</w:t>
            </w:r>
          </w:p>
          <w:p w14:paraId="0C2A668F" w14:textId="00436940" w:rsidR="00A54340" w:rsidRPr="005872E2" w:rsidRDefault="00C66815" w:rsidP="00C66815">
            <w:pPr>
              <w:pStyle w:val="BulletedList"/>
              <w:rPr>
                <w:sz w:val="24"/>
                <w:szCs w:val="24"/>
              </w:rPr>
            </w:pPr>
            <w:r w:rsidRPr="00C66815">
              <w:rPr>
                <w:sz w:val="24"/>
                <w:szCs w:val="24"/>
              </w:rPr>
              <w:t>3.47</w:t>
            </w:r>
            <w:r>
              <w:rPr>
                <w:sz w:val="24"/>
                <w:szCs w:val="24"/>
              </w:rPr>
              <w:t>/4.00</w:t>
            </w:r>
            <w:r w:rsidRPr="00C66815">
              <w:rPr>
                <w:sz w:val="24"/>
                <w:szCs w:val="24"/>
              </w:rPr>
              <w:t xml:space="preserve"> GPA</w:t>
            </w:r>
          </w:p>
        </w:tc>
      </w:tr>
      <w:tr w:rsidR="005701E2" w:rsidRPr="00DA0356" w14:paraId="6CC2B6CF" w14:textId="77777777" w:rsidTr="00994063">
        <w:trPr>
          <w:trHeight w:val="971"/>
        </w:trPr>
        <w:tc>
          <w:tcPr>
            <w:tcW w:w="10710" w:type="dxa"/>
            <w:gridSpan w:val="3"/>
          </w:tcPr>
          <w:p w14:paraId="26B10E09" w14:textId="4223C30E" w:rsidR="005701E2" w:rsidRDefault="005701E2" w:rsidP="00F21B24">
            <w:pPr>
              <w:pStyle w:val="BulletedLis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925BA">
              <w:rPr>
                <w:sz w:val="24"/>
                <w:szCs w:val="24"/>
              </w:rPr>
              <w:t>Relevant Coursework</w:t>
            </w:r>
          </w:p>
          <w:p w14:paraId="3434E85B" w14:textId="595E4688" w:rsidR="00F21B24" w:rsidRPr="0055754E" w:rsidRDefault="00810037" w:rsidP="0052635F">
            <w:pPr>
              <w:pStyle w:val="BulletedList"/>
              <w:rPr>
                <w:sz w:val="24"/>
                <w:szCs w:val="24"/>
              </w:rPr>
            </w:pPr>
            <w:r w:rsidRPr="0055754E">
              <w:rPr>
                <w:sz w:val="24"/>
                <w:szCs w:val="24"/>
              </w:rPr>
              <w:t>Aerospace Str</w:t>
            </w:r>
            <w:r w:rsidR="000A44CC" w:rsidRPr="0055754E">
              <w:rPr>
                <w:sz w:val="24"/>
                <w:szCs w:val="24"/>
              </w:rPr>
              <w:t>uctures;</w:t>
            </w:r>
            <w:r w:rsidRPr="0055754E">
              <w:rPr>
                <w:sz w:val="24"/>
                <w:szCs w:val="24"/>
              </w:rPr>
              <w:t xml:space="preserve"> </w:t>
            </w:r>
            <w:r w:rsidR="000A44CC" w:rsidRPr="0055754E">
              <w:rPr>
                <w:sz w:val="24"/>
                <w:szCs w:val="24"/>
              </w:rPr>
              <w:t>Aerodynamics;</w:t>
            </w:r>
            <w:r w:rsidR="00935D1A" w:rsidRPr="0055754E">
              <w:rPr>
                <w:sz w:val="24"/>
                <w:szCs w:val="24"/>
              </w:rPr>
              <w:t xml:space="preserve"> </w:t>
            </w:r>
            <w:r w:rsidR="001E1E52" w:rsidRPr="0055754E">
              <w:rPr>
                <w:sz w:val="24"/>
                <w:szCs w:val="24"/>
              </w:rPr>
              <w:t>Electric circuits, Systems, and Applications</w:t>
            </w:r>
            <w:r w:rsidR="000A44CC" w:rsidRPr="0055754E">
              <w:rPr>
                <w:sz w:val="24"/>
                <w:szCs w:val="24"/>
              </w:rPr>
              <w:t xml:space="preserve">; </w:t>
            </w:r>
            <w:r w:rsidR="00E22C63" w:rsidRPr="0055754E">
              <w:rPr>
                <w:sz w:val="24"/>
                <w:szCs w:val="24"/>
              </w:rPr>
              <w:t>Dynamics and Vibrations</w:t>
            </w:r>
            <w:r w:rsidR="0023066D" w:rsidRPr="0055754E">
              <w:rPr>
                <w:sz w:val="24"/>
                <w:szCs w:val="24"/>
              </w:rPr>
              <w:t>; Space Flight Mechanics</w:t>
            </w:r>
          </w:p>
        </w:tc>
      </w:tr>
      <w:tr w:rsidR="00261FB0" w:rsidRPr="00DA0356" w14:paraId="0334A63E" w14:textId="77777777" w:rsidTr="00994063">
        <w:trPr>
          <w:trHeight w:val="503"/>
        </w:trPr>
        <w:tc>
          <w:tcPr>
            <w:tcW w:w="4320" w:type="dxa"/>
          </w:tcPr>
          <w:p w14:paraId="6858B21A" w14:textId="77777777" w:rsidR="00A218FE" w:rsidRDefault="00A218FE" w:rsidP="00BF3C29">
            <w:pPr>
              <w:pStyle w:val="BulletedList"/>
              <w:numPr>
                <w:ilvl w:val="0"/>
                <w:numId w:val="0"/>
              </w:numPr>
              <w:rPr>
                <w:spacing w:val="0"/>
                <w:sz w:val="24"/>
                <w:szCs w:val="24"/>
              </w:rPr>
            </w:pPr>
          </w:p>
          <w:p w14:paraId="769A2B05" w14:textId="09499EAB" w:rsidR="00261FB0" w:rsidRPr="00DA0356" w:rsidRDefault="00261FB0" w:rsidP="00BF3C29">
            <w:pPr>
              <w:pStyle w:val="BulletedList"/>
              <w:numPr>
                <w:ilvl w:val="0"/>
                <w:numId w:val="0"/>
              </w:numPr>
            </w:pPr>
            <w:bookmarkStart w:id="0" w:name="_GoBack"/>
            <w:bookmarkEnd w:id="0"/>
            <w:r w:rsidRPr="00A02D97">
              <w:rPr>
                <w:spacing w:val="0"/>
                <w:sz w:val="24"/>
                <w:szCs w:val="24"/>
              </w:rPr>
              <w:t>University of Michigan-Dearborn</w:t>
            </w:r>
          </w:p>
        </w:tc>
        <w:tc>
          <w:tcPr>
            <w:tcW w:w="3600" w:type="dxa"/>
          </w:tcPr>
          <w:p w14:paraId="776E79E0" w14:textId="77777777" w:rsidR="00261FB0" w:rsidRPr="00261FB0" w:rsidRDefault="00261FB0" w:rsidP="00261FB0">
            <w:pPr>
              <w:pStyle w:val="BodyText"/>
              <w:jc w:val="left"/>
              <w:rPr>
                <w:sz w:val="24"/>
                <w:szCs w:val="24"/>
              </w:rPr>
            </w:pPr>
            <w:r w:rsidRPr="00DA0356">
              <w:rPr>
                <w:sz w:val="24"/>
                <w:szCs w:val="24"/>
              </w:rPr>
              <w:t>Fall 2014 – Spring 2016</w:t>
            </w:r>
          </w:p>
        </w:tc>
        <w:tc>
          <w:tcPr>
            <w:tcW w:w="2790" w:type="dxa"/>
          </w:tcPr>
          <w:p w14:paraId="62B98BCA" w14:textId="3F90C27F" w:rsidR="00261FB0" w:rsidRPr="00261FB0" w:rsidRDefault="00261FB0" w:rsidP="00261FB0">
            <w:pPr>
              <w:pStyle w:val="BodyText"/>
              <w:jc w:val="left"/>
              <w:rPr>
                <w:sz w:val="24"/>
                <w:szCs w:val="24"/>
              </w:rPr>
            </w:pPr>
            <w:r w:rsidRPr="00261FB0">
              <w:rPr>
                <w:sz w:val="24"/>
                <w:szCs w:val="24"/>
              </w:rPr>
              <w:t>Dearborn, MI</w:t>
            </w:r>
          </w:p>
        </w:tc>
      </w:tr>
      <w:tr w:rsidR="002A19E0" w:rsidRPr="00DA0356" w14:paraId="3FC08132" w14:textId="77777777" w:rsidTr="00994063">
        <w:trPr>
          <w:trHeight w:val="965"/>
        </w:trPr>
        <w:tc>
          <w:tcPr>
            <w:tcW w:w="10710" w:type="dxa"/>
            <w:gridSpan w:val="3"/>
          </w:tcPr>
          <w:p w14:paraId="08016170" w14:textId="59D8B9CF" w:rsidR="0060303B" w:rsidRPr="00943CE9" w:rsidRDefault="002A19E0" w:rsidP="0060303B">
            <w:pPr>
              <w:pStyle w:val="BulletedList"/>
              <w:rPr>
                <w:sz w:val="24"/>
                <w:szCs w:val="24"/>
              </w:rPr>
            </w:pPr>
            <w:r w:rsidRPr="00943CE9">
              <w:rPr>
                <w:sz w:val="24"/>
                <w:szCs w:val="24"/>
              </w:rPr>
              <w:t>3.92</w:t>
            </w:r>
            <w:r w:rsidR="00F21B24" w:rsidRPr="00943CE9">
              <w:rPr>
                <w:sz w:val="24"/>
                <w:szCs w:val="24"/>
              </w:rPr>
              <w:t>/4.00</w:t>
            </w:r>
            <w:r w:rsidRPr="00943CE9">
              <w:rPr>
                <w:sz w:val="24"/>
                <w:szCs w:val="24"/>
              </w:rPr>
              <w:t xml:space="preserve"> GPA</w:t>
            </w:r>
          </w:p>
          <w:p w14:paraId="1512D7F2" w14:textId="163527A4" w:rsidR="0060303B" w:rsidRPr="00943CE9" w:rsidRDefault="0055754E" w:rsidP="0060303B">
            <w:pPr>
              <w:pStyle w:val="BulletedList"/>
              <w:rPr>
                <w:sz w:val="24"/>
                <w:szCs w:val="24"/>
              </w:rPr>
            </w:pPr>
            <w:r w:rsidRPr="00943CE9">
              <w:rPr>
                <w:sz w:val="24"/>
                <w:szCs w:val="24"/>
              </w:rPr>
              <w:t>Chancellor's Scholarship:</w:t>
            </w:r>
            <w:r w:rsidR="002A19E0" w:rsidRPr="00943CE9">
              <w:rPr>
                <w:sz w:val="24"/>
                <w:szCs w:val="24"/>
              </w:rPr>
              <w:t xml:space="preserve"> Full Tuition</w:t>
            </w:r>
          </w:p>
          <w:p w14:paraId="5C8716B8" w14:textId="73B71341" w:rsidR="0060303B" w:rsidRPr="00943CE9" w:rsidRDefault="0055754E" w:rsidP="0060303B">
            <w:pPr>
              <w:pStyle w:val="BulletedList"/>
              <w:rPr>
                <w:sz w:val="24"/>
                <w:szCs w:val="24"/>
              </w:rPr>
            </w:pPr>
            <w:r w:rsidRPr="00943CE9">
              <w:rPr>
                <w:sz w:val="24"/>
                <w:szCs w:val="24"/>
              </w:rPr>
              <w:t>James B. Angell Scholar:</w:t>
            </w:r>
            <w:r w:rsidR="002A19E0" w:rsidRPr="00943CE9">
              <w:rPr>
                <w:sz w:val="24"/>
                <w:szCs w:val="24"/>
              </w:rPr>
              <w:t xml:space="preserve"> Awarded for 3 consecutive terms of all As</w:t>
            </w:r>
          </w:p>
          <w:p w14:paraId="52486E69" w14:textId="06EB9872" w:rsidR="002A19E0" w:rsidRPr="00943CE9" w:rsidRDefault="002A19E0" w:rsidP="0060303B">
            <w:pPr>
              <w:pStyle w:val="BulletedList"/>
              <w:rPr>
                <w:color w:val="000000" w:themeColor="text1"/>
                <w:sz w:val="24"/>
                <w:szCs w:val="24"/>
              </w:rPr>
            </w:pPr>
            <w:r w:rsidRPr="00943CE9">
              <w:rPr>
                <w:sz w:val="24"/>
                <w:szCs w:val="24"/>
              </w:rPr>
              <w:t>Willi</w:t>
            </w:r>
            <w:r w:rsidR="0055754E" w:rsidRPr="00943CE9">
              <w:rPr>
                <w:sz w:val="24"/>
                <w:szCs w:val="24"/>
              </w:rPr>
              <w:t xml:space="preserve">am J. </w:t>
            </w:r>
            <w:proofErr w:type="spellStart"/>
            <w:r w:rsidR="0055754E" w:rsidRPr="00943CE9">
              <w:rPr>
                <w:sz w:val="24"/>
                <w:szCs w:val="24"/>
              </w:rPr>
              <w:t>Branstrom</w:t>
            </w:r>
            <w:proofErr w:type="spellEnd"/>
            <w:r w:rsidR="0055754E" w:rsidRPr="00943CE9">
              <w:rPr>
                <w:sz w:val="24"/>
                <w:szCs w:val="24"/>
              </w:rPr>
              <w:t xml:space="preserve"> Freshman Prize:</w:t>
            </w:r>
            <w:r w:rsidRPr="00943CE9">
              <w:rPr>
                <w:sz w:val="24"/>
                <w:szCs w:val="24"/>
              </w:rPr>
              <w:t xml:space="preserve"> Upper five percent of college class</w:t>
            </w:r>
          </w:p>
        </w:tc>
      </w:tr>
      <w:tr w:rsidR="00B925BA" w:rsidRPr="00DA0356" w14:paraId="5896DD04" w14:textId="77777777" w:rsidTr="001E0DD2">
        <w:trPr>
          <w:trHeight w:val="522"/>
        </w:trPr>
        <w:tc>
          <w:tcPr>
            <w:tcW w:w="10710" w:type="dxa"/>
            <w:gridSpan w:val="3"/>
          </w:tcPr>
          <w:p w14:paraId="07FEA8F1" w14:textId="77777777" w:rsidR="00B925BA" w:rsidRPr="008930B6" w:rsidRDefault="00B925BA" w:rsidP="00B925BA">
            <w:pPr>
              <w:pStyle w:val="BulletedLis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8930B6">
              <w:rPr>
                <w:sz w:val="24"/>
                <w:szCs w:val="24"/>
              </w:rPr>
              <w:t>Relevant Coursework</w:t>
            </w:r>
          </w:p>
          <w:p w14:paraId="503F9864" w14:textId="39C59282" w:rsidR="004D1AFB" w:rsidRPr="008930B6" w:rsidRDefault="005963D0" w:rsidP="001C72B3">
            <w:pPr>
              <w:pStyle w:val="BulletedList"/>
              <w:rPr>
                <w:sz w:val="24"/>
                <w:szCs w:val="24"/>
              </w:rPr>
            </w:pPr>
            <w:r w:rsidRPr="008930B6">
              <w:rPr>
                <w:sz w:val="24"/>
                <w:szCs w:val="24"/>
              </w:rPr>
              <w:t>Introduction</w:t>
            </w:r>
            <w:r w:rsidR="00C622B5" w:rsidRPr="008930B6">
              <w:rPr>
                <w:sz w:val="24"/>
                <w:szCs w:val="24"/>
              </w:rPr>
              <w:t xml:space="preserve"> to Computer Science (C++)</w:t>
            </w:r>
            <w:r w:rsidRPr="008930B6">
              <w:rPr>
                <w:sz w:val="24"/>
                <w:szCs w:val="24"/>
              </w:rPr>
              <w:t xml:space="preserve">; </w:t>
            </w:r>
            <w:r w:rsidR="001C72B3" w:rsidRPr="008930B6">
              <w:rPr>
                <w:sz w:val="24"/>
                <w:szCs w:val="24"/>
              </w:rPr>
              <w:t>Engineering Computer Graphics</w:t>
            </w:r>
            <w:r w:rsidR="00C66CC6" w:rsidRPr="008930B6">
              <w:rPr>
                <w:sz w:val="24"/>
                <w:szCs w:val="24"/>
              </w:rPr>
              <w:t xml:space="preserve"> (CATIA)</w:t>
            </w:r>
          </w:p>
          <w:p w14:paraId="11572E46" w14:textId="097FD442" w:rsidR="00CE6E99" w:rsidRPr="00CE6E99" w:rsidRDefault="00CE6E99" w:rsidP="00CE6E99"/>
        </w:tc>
      </w:tr>
      <w:tr w:rsidR="002A19E0" w:rsidRPr="00DA0356" w14:paraId="7D3FB0A6" w14:textId="77777777" w:rsidTr="0092155A">
        <w:trPr>
          <w:trHeight w:val="440"/>
        </w:trPr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69D3CBD6" w14:textId="0E0CE986" w:rsidR="002A19E0" w:rsidRPr="00DA0356" w:rsidRDefault="00D45E21" w:rsidP="002A19E0">
            <w:pPr>
              <w:pStyle w:val="Heading1"/>
              <w:rPr>
                <w:b w:val="0"/>
              </w:rPr>
            </w:pPr>
            <w:r>
              <w:t xml:space="preserve">Project </w:t>
            </w:r>
            <w:r w:rsidR="002A19E0" w:rsidRPr="00DA0356">
              <w:t>Experience</w:t>
            </w:r>
          </w:p>
        </w:tc>
      </w:tr>
      <w:tr w:rsidR="00D45E21" w:rsidRPr="00DA0356" w14:paraId="2425E8AD" w14:textId="77777777" w:rsidTr="00F41586">
        <w:trPr>
          <w:trHeight w:val="440"/>
        </w:trPr>
        <w:tc>
          <w:tcPr>
            <w:tcW w:w="10710" w:type="dxa"/>
            <w:gridSpan w:val="3"/>
            <w:tcBorders>
              <w:top w:val="single" w:sz="4" w:space="0" w:color="auto"/>
            </w:tcBorders>
          </w:tcPr>
          <w:p w14:paraId="47A8FA63" w14:textId="3AAA1CB6" w:rsidR="006C0807" w:rsidRPr="006C0807" w:rsidRDefault="004D1AFB" w:rsidP="006C0807">
            <w:pPr>
              <w:pStyle w:val="BulletedList"/>
              <w:rPr>
                <w:sz w:val="24"/>
                <w:szCs w:val="24"/>
              </w:rPr>
            </w:pPr>
            <w:r w:rsidRPr="00A16757">
              <w:rPr>
                <w:sz w:val="24"/>
                <w:szCs w:val="24"/>
              </w:rPr>
              <w:t xml:space="preserve">Led a </w:t>
            </w:r>
            <w:proofErr w:type="gramStart"/>
            <w:r w:rsidRPr="00A16757">
              <w:rPr>
                <w:sz w:val="24"/>
                <w:szCs w:val="24"/>
              </w:rPr>
              <w:t>4 person</w:t>
            </w:r>
            <w:proofErr w:type="gramEnd"/>
            <w:r w:rsidRPr="00A16757">
              <w:rPr>
                <w:sz w:val="24"/>
                <w:szCs w:val="24"/>
              </w:rPr>
              <w:t xml:space="preserve"> group in Autonomous Bridge </w:t>
            </w:r>
            <w:r w:rsidR="00C66CC6">
              <w:rPr>
                <w:sz w:val="24"/>
                <w:szCs w:val="24"/>
              </w:rPr>
              <w:t>project in Intro to Engineering</w:t>
            </w:r>
            <w:r w:rsidR="006C0807">
              <w:rPr>
                <w:sz w:val="24"/>
                <w:szCs w:val="24"/>
              </w:rPr>
              <w:t xml:space="preserve"> class. </w:t>
            </w:r>
            <w:r w:rsidR="00E44B40">
              <w:rPr>
                <w:sz w:val="24"/>
                <w:szCs w:val="24"/>
              </w:rPr>
              <w:t>Designed a small bridge t</w:t>
            </w:r>
            <w:r w:rsidR="007D1498">
              <w:rPr>
                <w:sz w:val="24"/>
                <w:szCs w:val="24"/>
              </w:rPr>
              <w:t>hat would lift when a train</w:t>
            </w:r>
            <w:r w:rsidR="00E44B40">
              <w:rPr>
                <w:sz w:val="24"/>
                <w:szCs w:val="24"/>
              </w:rPr>
              <w:t xml:space="preserve"> </w:t>
            </w:r>
            <w:r w:rsidR="007D1498">
              <w:rPr>
                <w:sz w:val="24"/>
                <w:szCs w:val="24"/>
              </w:rPr>
              <w:t>approached</w:t>
            </w:r>
            <w:r w:rsidR="00257C52">
              <w:rPr>
                <w:sz w:val="24"/>
                <w:szCs w:val="24"/>
              </w:rPr>
              <w:t xml:space="preserve">. </w:t>
            </w:r>
            <w:r w:rsidR="00D20EF5">
              <w:rPr>
                <w:sz w:val="24"/>
                <w:szCs w:val="24"/>
              </w:rPr>
              <w:t xml:space="preserve">Wrote Arduino program controlling bridge. </w:t>
            </w:r>
          </w:p>
          <w:p w14:paraId="66FDB819" w14:textId="1D3919AC" w:rsidR="00C66CC6" w:rsidRDefault="00E15E8D" w:rsidP="00C66CC6">
            <w:pPr>
              <w:pStyle w:val="Bulleted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Designed, built, and flew hovercraft</w:t>
            </w:r>
            <w:r w:rsidR="009474F8">
              <w:rPr>
                <w:sz w:val="24"/>
                <w:szCs w:val="24"/>
              </w:rPr>
              <w:t xml:space="preserve"> </w:t>
            </w:r>
            <w:r w:rsidR="000972C3">
              <w:rPr>
                <w:sz w:val="24"/>
                <w:szCs w:val="24"/>
              </w:rPr>
              <w:t xml:space="preserve">with </w:t>
            </w:r>
            <w:proofErr w:type="gramStart"/>
            <w:r w:rsidR="009E0A9A">
              <w:rPr>
                <w:sz w:val="24"/>
                <w:szCs w:val="24"/>
              </w:rPr>
              <w:t>5 person</w:t>
            </w:r>
            <w:proofErr w:type="gramEnd"/>
            <w:r w:rsidR="009E0A9A">
              <w:rPr>
                <w:sz w:val="24"/>
                <w:szCs w:val="24"/>
              </w:rPr>
              <w:t xml:space="preserve"> team </w:t>
            </w:r>
            <w:r w:rsidR="009474F8">
              <w:rPr>
                <w:sz w:val="24"/>
                <w:szCs w:val="24"/>
              </w:rPr>
              <w:t xml:space="preserve">in Aerospace </w:t>
            </w:r>
            <w:r w:rsidR="00EE73C9">
              <w:rPr>
                <w:sz w:val="24"/>
                <w:szCs w:val="24"/>
              </w:rPr>
              <w:t xml:space="preserve">Engineering Systems class. </w:t>
            </w:r>
            <w:r w:rsidR="00FD034A">
              <w:rPr>
                <w:sz w:val="24"/>
                <w:szCs w:val="24"/>
              </w:rPr>
              <w:t xml:space="preserve">Simulated </w:t>
            </w:r>
            <w:r w:rsidR="00DA1ED0">
              <w:rPr>
                <w:sz w:val="24"/>
                <w:szCs w:val="24"/>
              </w:rPr>
              <w:t>airflow w</w:t>
            </w:r>
            <w:r w:rsidR="009D42D3">
              <w:rPr>
                <w:sz w:val="24"/>
                <w:szCs w:val="24"/>
              </w:rPr>
              <w:t>ith CATIA and STAR-</w:t>
            </w:r>
            <w:r w:rsidR="00DA1ED0">
              <w:rPr>
                <w:sz w:val="24"/>
                <w:szCs w:val="24"/>
              </w:rPr>
              <w:t>CCM+ to estimate lift for different designs.</w:t>
            </w:r>
            <w:r w:rsidR="009D42D3">
              <w:rPr>
                <w:sz w:val="24"/>
                <w:szCs w:val="24"/>
              </w:rPr>
              <w:t xml:space="preserve"> </w:t>
            </w:r>
            <w:r w:rsidR="00112243">
              <w:rPr>
                <w:sz w:val="24"/>
                <w:szCs w:val="24"/>
              </w:rPr>
              <w:t xml:space="preserve">Designed and manufactured mass retrieval </w:t>
            </w:r>
            <w:r w:rsidR="0001362B">
              <w:rPr>
                <w:sz w:val="24"/>
                <w:szCs w:val="24"/>
              </w:rPr>
              <w:t>mechanism on front.</w:t>
            </w:r>
          </w:p>
          <w:p w14:paraId="3BEA3CA9" w14:textId="6339CB21" w:rsidR="006C0807" w:rsidRPr="006C0807" w:rsidRDefault="00940042" w:rsidP="006C0807">
            <w:pPr>
              <w:pStyle w:val="BulletedList"/>
            </w:pPr>
            <w:r>
              <w:rPr>
                <w:sz w:val="24"/>
                <w:szCs w:val="24"/>
              </w:rPr>
              <w:t>Operate a b</w:t>
            </w:r>
            <w:r w:rsidR="006C0807" w:rsidRPr="006C0807">
              <w:rPr>
                <w:sz w:val="24"/>
                <w:szCs w:val="24"/>
              </w:rPr>
              <w:t>log</w:t>
            </w:r>
            <w:r>
              <w:rPr>
                <w:sz w:val="24"/>
                <w:szCs w:val="24"/>
              </w:rPr>
              <w:t xml:space="preserve"> featuring </w:t>
            </w:r>
            <w:r w:rsidR="00177395">
              <w:rPr>
                <w:sz w:val="24"/>
                <w:szCs w:val="24"/>
              </w:rPr>
              <w:t>p</w:t>
            </w:r>
            <w:r w:rsidR="00234545">
              <w:rPr>
                <w:sz w:val="24"/>
                <w:szCs w:val="24"/>
              </w:rPr>
              <w:t xml:space="preserve">ersonal data analysis projects using Excel, Powershell, </w:t>
            </w:r>
            <w:r w:rsidR="00DF626A">
              <w:rPr>
                <w:sz w:val="24"/>
                <w:szCs w:val="24"/>
              </w:rPr>
              <w:t xml:space="preserve">Python, MATLAB, and </w:t>
            </w:r>
            <w:r w:rsidR="006202F5">
              <w:rPr>
                <w:sz w:val="24"/>
                <w:szCs w:val="24"/>
              </w:rPr>
              <w:t>JavaScript</w:t>
            </w:r>
            <w:r w:rsidR="00B30A68">
              <w:rPr>
                <w:sz w:val="24"/>
                <w:szCs w:val="24"/>
              </w:rPr>
              <w:t xml:space="preserve"> (nathanestell.wordpress.com)</w:t>
            </w:r>
            <w:r w:rsidR="00DF626A">
              <w:rPr>
                <w:sz w:val="24"/>
                <w:szCs w:val="24"/>
              </w:rPr>
              <w:t>.</w:t>
            </w:r>
          </w:p>
        </w:tc>
      </w:tr>
      <w:tr w:rsidR="00D45E21" w:rsidRPr="00DA0356" w14:paraId="7C4B4DF3" w14:textId="77777777" w:rsidTr="00F41586">
        <w:trPr>
          <w:trHeight w:val="440"/>
        </w:trPr>
        <w:tc>
          <w:tcPr>
            <w:tcW w:w="10710" w:type="dxa"/>
            <w:gridSpan w:val="3"/>
            <w:tcBorders>
              <w:bottom w:val="single" w:sz="4" w:space="0" w:color="auto"/>
            </w:tcBorders>
          </w:tcPr>
          <w:p w14:paraId="2BC9EB0E" w14:textId="0B708049" w:rsidR="00D45E21" w:rsidRPr="00DA0356" w:rsidRDefault="00D45E21" w:rsidP="002A19E0">
            <w:pPr>
              <w:pStyle w:val="Heading1"/>
            </w:pPr>
            <w:r>
              <w:t>Work Experience</w:t>
            </w:r>
          </w:p>
        </w:tc>
      </w:tr>
      <w:tr w:rsidR="002A19E0" w:rsidRPr="00DA0356" w14:paraId="11B4C142" w14:textId="77777777" w:rsidTr="002140F9">
        <w:trPr>
          <w:trHeight w:val="555"/>
        </w:trPr>
        <w:tc>
          <w:tcPr>
            <w:tcW w:w="4320" w:type="dxa"/>
          </w:tcPr>
          <w:p w14:paraId="18EE27C3" w14:textId="382720BD" w:rsidR="002A19E0" w:rsidRPr="00DA0356" w:rsidRDefault="0090674B" w:rsidP="002A19E0">
            <w:pPr>
              <w:pStyle w:val="BodyText1"/>
              <w:rPr>
                <w:sz w:val="24"/>
                <w:szCs w:val="24"/>
              </w:rPr>
            </w:pPr>
            <w:r w:rsidRPr="0090674B">
              <w:rPr>
                <w:sz w:val="24"/>
                <w:szCs w:val="24"/>
              </w:rPr>
              <w:t>University of Michigan ITS MiWorkspace</w:t>
            </w:r>
          </w:p>
        </w:tc>
        <w:tc>
          <w:tcPr>
            <w:tcW w:w="3600" w:type="dxa"/>
            <w:tcBorders>
              <w:left w:val="nil"/>
            </w:tcBorders>
          </w:tcPr>
          <w:p w14:paraId="6BE87479" w14:textId="27096CFD" w:rsidR="002A19E0" w:rsidRPr="00DA0356" w:rsidRDefault="0090674B" w:rsidP="008B161A">
            <w:pPr>
              <w:pStyle w:val="BodyText"/>
              <w:jc w:val="left"/>
              <w:rPr>
                <w:sz w:val="24"/>
                <w:szCs w:val="24"/>
              </w:rPr>
            </w:pPr>
            <w:r w:rsidRPr="0090674B">
              <w:rPr>
                <w:sz w:val="24"/>
                <w:szCs w:val="24"/>
              </w:rPr>
              <w:t>May 2015–Present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</w:tcBorders>
          </w:tcPr>
          <w:p w14:paraId="2776F0F1" w14:textId="092E0D11" w:rsidR="002A19E0" w:rsidRPr="00DA0356" w:rsidRDefault="002A19E0" w:rsidP="008B161A">
            <w:pPr>
              <w:pStyle w:val="BodyText3"/>
              <w:jc w:val="left"/>
              <w:rPr>
                <w:sz w:val="24"/>
                <w:szCs w:val="24"/>
              </w:rPr>
            </w:pPr>
            <w:r w:rsidRPr="00DA0356">
              <w:rPr>
                <w:sz w:val="24"/>
                <w:szCs w:val="24"/>
              </w:rPr>
              <w:t>Ann Arbor, MI</w:t>
            </w:r>
          </w:p>
        </w:tc>
      </w:tr>
      <w:tr w:rsidR="002A19E0" w:rsidRPr="00DA0356" w14:paraId="55F84497" w14:textId="77777777" w:rsidTr="00994063">
        <w:trPr>
          <w:trHeight w:val="1050"/>
        </w:trPr>
        <w:tc>
          <w:tcPr>
            <w:tcW w:w="10710" w:type="dxa"/>
            <w:gridSpan w:val="3"/>
          </w:tcPr>
          <w:p w14:paraId="212E69EC" w14:textId="1667A6CF" w:rsidR="002A19E0" w:rsidRPr="00DA0356" w:rsidRDefault="0090674B" w:rsidP="002A19E0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Programmer</w:t>
            </w:r>
          </w:p>
          <w:p w14:paraId="479A5CB2" w14:textId="00D76E5C" w:rsidR="00AB748F" w:rsidRPr="00AB748F" w:rsidRDefault="00C5322E" w:rsidP="00AB748F">
            <w:pPr>
              <w:pStyle w:val="Bulleted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Developed</w:t>
            </w:r>
            <w:r w:rsidR="00AB748F" w:rsidRPr="00AB748F">
              <w:rPr>
                <w:sz w:val="24"/>
                <w:szCs w:val="24"/>
              </w:rPr>
              <w:t xml:space="preserve"> tools with Powershell to streamline common administrative tasks </w:t>
            </w:r>
          </w:p>
          <w:p w14:paraId="07E2E77E" w14:textId="2B9C23C2" w:rsidR="00AB748F" w:rsidRPr="00AB748F" w:rsidRDefault="00AA5714" w:rsidP="00AB748F">
            <w:pPr>
              <w:pStyle w:val="Bulleted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Tested</w:t>
            </w:r>
            <w:r w:rsidR="00AB748F" w:rsidRPr="00AB748F">
              <w:rPr>
                <w:sz w:val="24"/>
                <w:szCs w:val="24"/>
              </w:rPr>
              <w:t xml:space="preserve"> </w:t>
            </w:r>
            <w:r w:rsidR="00A64BBE">
              <w:rPr>
                <w:sz w:val="24"/>
                <w:szCs w:val="24"/>
              </w:rPr>
              <w:t xml:space="preserve">Mac and Windows </w:t>
            </w:r>
            <w:r w:rsidR="00AB748F" w:rsidRPr="00AB748F">
              <w:rPr>
                <w:sz w:val="24"/>
                <w:szCs w:val="24"/>
              </w:rPr>
              <w:t>software</w:t>
            </w:r>
            <w:r w:rsidR="00A64BBE">
              <w:rPr>
                <w:sz w:val="24"/>
                <w:szCs w:val="24"/>
              </w:rPr>
              <w:t xml:space="preserve"> for de</w:t>
            </w:r>
            <w:r w:rsidR="004D1993">
              <w:rPr>
                <w:sz w:val="24"/>
                <w:szCs w:val="24"/>
              </w:rPr>
              <w:t xml:space="preserve">ployment to </w:t>
            </w:r>
            <w:r w:rsidR="007548E5">
              <w:rPr>
                <w:sz w:val="24"/>
                <w:szCs w:val="24"/>
              </w:rPr>
              <w:t>50+ units across campus</w:t>
            </w:r>
          </w:p>
          <w:p w14:paraId="29B57F8B" w14:textId="4AD0BC7F" w:rsidR="002A19E0" w:rsidRPr="00AB748F" w:rsidRDefault="004045C5" w:rsidP="00AB748F">
            <w:pPr>
              <w:pStyle w:val="BulletedLi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  <w:r w:rsidR="0057503C">
              <w:rPr>
                <w:sz w:val="24"/>
                <w:szCs w:val="24"/>
              </w:rPr>
              <w:t xml:space="preserve"> software: </w:t>
            </w:r>
            <w:r w:rsidR="00E5716F">
              <w:rPr>
                <w:sz w:val="24"/>
                <w:szCs w:val="24"/>
              </w:rPr>
              <w:t>construct</w:t>
            </w:r>
            <w:r w:rsidR="00D81596">
              <w:rPr>
                <w:sz w:val="24"/>
                <w:szCs w:val="24"/>
              </w:rPr>
              <w:t xml:space="preserve"> installer for third party applications</w:t>
            </w:r>
            <w:r w:rsidR="00DE6F4F">
              <w:rPr>
                <w:sz w:val="24"/>
                <w:szCs w:val="24"/>
              </w:rPr>
              <w:t xml:space="preserve"> </w:t>
            </w:r>
            <w:r w:rsidR="00784625">
              <w:rPr>
                <w:sz w:val="24"/>
                <w:szCs w:val="24"/>
              </w:rPr>
              <w:t>to deploy across campus</w:t>
            </w:r>
          </w:p>
        </w:tc>
      </w:tr>
      <w:tr w:rsidR="002A19E0" w:rsidRPr="00DA0356" w14:paraId="50B4DA33" w14:textId="77777777" w:rsidTr="00994063">
        <w:trPr>
          <w:trHeight w:val="449"/>
        </w:trPr>
        <w:tc>
          <w:tcPr>
            <w:tcW w:w="4320" w:type="dxa"/>
          </w:tcPr>
          <w:p w14:paraId="283B5EC5" w14:textId="694DDA97" w:rsidR="002A19E0" w:rsidRPr="00DA0356" w:rsidRDefault="0090674B" w:rsidP="002A19E0">
            <w:pPr>
              <w:pStyle w:val="BodyText1"/>
              <w:tabs>
                <w:tab w:val="left" w:pos="2520"/>
              </w:tabs>
              <w:rPr>
                <w:sz w:val="24"/>
                <w:szCs w:val="24"/>
              </w:rPr>
            </w:pPr>
            <w:r w:rsidRPr="0090674B">
              <w:rPr>
                <w:sz w:val="24"/>
                <w:szCs w:val="24"/>
              </w:rPr>
              <w:t>R&amp;A Cleaning Services</w:t>
            </w:r>
          </w:p>
        </w:tc>
        <w:tc>
          <w:tcPr>
            <w:tcW w:w="3600" w:type="dxa"/>
          </w:tcPr>
          <w:p w14:paraId="02E385C7" w14:textId="54ED1755" w:rsidR="002A19E0" w:rsidRPr="00DA0356" w:rsidRDefault="0090674B" w:rsidP="008B161A">
            <w:pPr>
              <w:pStyle w:val="BodyText"/>
              <w:jc w:val="left"/>
              <w:rPr>
                <w:sz w:val="24"/>
                <w:szCs w:val="24"/>
              </w:rPr>
            </w:pPr>
            <w:r w:rsidRPr="0090674B">
              <w:rPr>
                <w:sz w:val="24"/>
                <w:szCs w:val="24"/>
              </w:rPr>
              <w:t>July 2013 - April 2015</w:t>
            </w:r>
          </w:p>
        </w:tc>
        <w:tc>
          <w:tcPr>
            <w:tcW w:w="2790" w:type="dxa"/>
          </w:tcPr>
          <w:p w14:paraId="7DA6E741" w14:textId="37EE030C" w:rsidR="002A19E0" w:rsidRPr="00DA0356" w:rsidRDefault="002A19E0" w:rsidP="008B161A">
            <w:pPr>
              <w:pStyle w:val="BodyText3"/>
              <w:jc w:val="left"/>
              <w:rPr>
                <w:sz w:val="24"/>
                <w:szCs w:val="24"/>
              </w:rPr>
            </w:pPr>
            <w:r w:rsidRPr="00DA0356">
              <w:rPr>
                <w:sz w:val="24"/>
                <w:szCs w:val="24"/>
              </w:rPr>
              <w:t>Ann Arbor, MI</w:t>
            </w:r>
          </w:p>
        </w:tc>
      </w:tr>
      <w:tr w:rsidR="002A19E0" w:rsidRPr="00DA0356" w14:paraId="01354B2D" w14:textId="77777777" w:rsidTr="00994063">
        <w:trPr>
          <w:trHeight w:val="1095"/>
        </w:trPr>
        <w:tc>
          <w:tcPr>
            <w:tcW w:w="10710" w:type="dxa"/>
            <w:gridSpan w:val="3"/>
          </w:tcPr>
          <w:p w14:paraId="19BB4788" w14:textId="13FE3BCF" w:rsidR="002A19E0" w:rsidRPr="00DA0356" w:rsidRDefault="00AB748F" w:rsidP="002A19E0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Cleaner</w:t>
            </w:r>
          </w:p>
          <w:p w14:paraId="2937236A" w14:textId="45F2BFFA" w:rsidR="002A19E0" w:rsidRPr="00DA0356" w:rsidRDefault="00AB748F" w:rsidP="00AB748F">
            <w:pPr>
              <w:pStyle w:val="BulletedList"/>
              <w:rPr>
                <w:sz w:val="24"/>
                <w:szCs w:val="24"/>
              </w:rPr>
            </w:pPr>
            <w:r w:rsidRPr="00AB748F">
              <w:rPr>
                <w:sz w:val="24"/>
                <w:szCs w:val="24"/>
              </w:rPr>
              <w:t>Vacuumed, mopped, etc. at University of Michigan Health System Briarwood offices to provide clean environment for doctors and patients</w:t>
            </w:r>
          </w:p>
        </w:tc>
      </w:tr>
    </w:tbl>
    <w:p w14:paraId="17625155" w14:textId="52A14464" w:rsidR="00763259" w:rsidRPr="00BC2170" w:rsidRDefault="00763259" w:rsidP="00A47E89">
      <w:pPr>
        <w:rPr>
          <w:vanish/>
          <w:sz w:val="24"/>
          <w:szCs w:val="24"/>
        </w:rPr>
      </w:pPr>
    </w:p>
    <w:sectPr w:rsidR="00763259" w:rsidRPr="00BC2170" w:rsidSect="00A534F8">
      <w:headerReference w:type="defaul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56D7A" w14:textId="77777777" w:rsidR="00D737AA" w:rsidRDefault="00D737AA">
      <w:r>
        <w:separator/>
      </w:r>
    </w:p>
  </w:endnote>
  <w:endnote w:type="continuationSeparator" w:id="0">
    <w:p w14:paraId="68C8853C" w14:textId="77777777" w:rsidR="00D737AA" w:rsidRDefault="00D73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E11A5" w14:textId="77777777" w:rsidR="00D737AA" w:rsidRDefault="00D737AA">
      <w:r>
        <w:separator/>
      </w:r>
    </w:p>
  </w:footnote>
  <w:footnote w:type="continuationSeparator" w:id="0">
    <w:p w14:paraId="0B1AECD8" w14:textId="77777777" w:rsidR="00D737AA" w:rsidRDefault="00D737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7203" w14:textId="77777777" w:rsidR="00FB371B" w:rsidRPr="00FB371B" w:rsidRDefault="00FB371B" w:rsidP="002724AA">
    <w:pPr>
      <w:pStyle w:val="YourNamePage2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B1972"/>
    <w:multiLevelType w:val="hybridMultilevel"/>
    <w:tmpl w:val="1206D2D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E63F1"/>
    <w:multiLevelType w:val="multilevel"/>
    <w:tmpl w:val="8E98E4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6C06AD9"/>
    <w:multiLevelType w:val="hybridMultilevel"/>
    <w:tmpl w:val="D4B8247A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C"/>
    <w:rsid w:val="0001362B"/>
    <w:rsid w:val="000165F1"/>
    <w:rsid w:val="00067FBF"/>
    <w:rsid w:val="00085693"/>
    <w:rsid w:val="0009596C"/>
    <w:rsid w:val="000972C3"/>
    <w:rsid w:val="000A44CC"/>
    <w:rsid w:val="000A624B"/>
    <w:rsid w:val="000B6166"/>
    <w:rsid w:val="000C43DC"/>
    <w:rsid w:val="000E7635"/>
    <w:rsid w:val="000F200A"/>
    <w:rsid w:val="001014A0"/>
    <w:rsid w:val="00112243"/>
    <w:rsid w:val="00131332"/>
    <w:rsid w:val="001433C5"/>
    <w:rsid w:val="00154B21"/>
    <w:rsid w:val="00177395"/>
    <w:rsid w:val="001A482B"/>
    <w:rsid w:val="001C72B3"/>
    <w:rsid w:val="001D61EB"/>
    <w:rsid w:val="001E0DD2"/>
    <w:rsid w:val="001E1E52"/>
    <w:rsid w:val="001E6339"/>
    <w:rsid w:val="001F2EA2"/>
    <w:rsid w:val="00212347"/>
    <w:rsid w:val="002140F9"/>
    <w:rsid w:val="0022139D"/>
    <w:rsid w:val="0023066D"/>
    <w:rsid w:val="00234545"/>
    <w:rsid w:val="00257C52"/>
    <w:rsid w:val="00261FB0"/>
    <w:rsid w:val="002724AA"/>
    <w:rsid w:val="002767F8"/>
    <w:rsid w:val="002802E5"/>
    <w:rsid w:val="00286215"/>
    <w:rsid w:val="00286799"/>
    <w:rsid w:val="002A19E0"/>
    <w:rsid w:val="002A447D"/>
    <w:rsid w:val="002D5749"/>
    <w:rsid w:val="00317D92"/>
    <w:rsid w:val="00365AEA"/>
    <w:rsid w:val="0037263E"/>
    <w:rsid w:val="00372F99"/>
    <w:rsid w:val="004045C5"/>
    <w:rsid w:val="00430460"/>
    <w:rsid w:val="00432A5D"/>
    <w:rsid w:val="004467E5"/>
    <w:rsid w:val="00457E1A"/>
    <w:rsid w:val="004A5538"/>
    <w:rsid w:val="004B3C25"/>
    <w:rsid w:val="004B5777"/>
    <w:rsid w:val="004C39DB"/>
    <w:rsid w:val="004D1993"/>
    <w:rsid w:val="004D1AFB"/>
    <w:rsid w:val="004D6606"/>
    <w:rsid w:val="004E6FE0"/>
    <w:rsid w:val="004F6A1C"/>
    <w:rsid w:val="005013FD"/>
    <w:rsid w:val="0052635F"/>
    <w:rsid w:val="00536728"/>
    <w:rsid w:val="0055754E"/>
    <w:rsid w:val="005701E2"/>
    <w:rsid w:val="0057503C"/>
    <w:rsid w:val="005872E2"/>
    <w:rsid w:val="005963D0"/>
    <w:rsid w:val="005B5F61"/>
    <w:rsid w:val="005F4188"/>
    <w:rsid w:val="00600CDC"/>
    <w:rsid w:val="0060303B"/>
    <w:rsid w:val="00612C12"/>
    <w:rsid w:val="006202F5"/>
    <w:rsid w:val="00630CFE"/>
    <w:rsid w:val="00632575"/>
    <w:rsid w:val="0065704C"/>
    <w:rsid w:val="00693288"/>
    <w:rsid w:val="006A4BCD"/>
    <w:rsid w:val="006A52DF"/>
    <w:rsid w:val="006B3C51"/>
    <w:rsid w:val="006B67D2"/>
    <w:rsid w:val="006C0807"/>
    <w:rsid w:val="007002AD"/>
    <w:rsid w:val="007115FA"/>
    <w:rsid w:val="00727993"/>
    <w:rsid w:val="007548E5"/>
    <w:rsid w:val="00763259"/>
    <w:rsid w:val="007805ED"/>
    <w:rsid w:val="00782E63"/>
    <w:rsid w:val="00784625"/>
    <w:rsid w:val="00791296"/>
    <w:rsid w:val="007A0BB6"/>
    <w:rsid w:val="007C7D85"/>
    <w:rsid w:val="007D1498"/>
    <w:rsid w:val="007D14C6"/>
    <w:rsid w:val="007E11BF"/>
    <w:rsid w:val="00810037"/>
    <w:rsid w:val="008436B4"/>
    <w:rsid w:val="008536E5"/>
    <w:rsid w:val="008930B6"/>
    <w:rsid w:val="00896EB3"/>
    <w:rsid w:val="008B161A"/>
    <w:rsid w:val="008C221C"/>
    <w:rsid w:val="008D00BD"/>
    <w:rsid w:val="008E3B8D"/>
    <w:rsid w:val="0090674B"/>
    <w:rsid w:val="0092155A"/>
    <w:rsid w:val="00926B37"/>
    <w:rsid w:val="00927087"/>
    <w:rsid w:val="00935190"/>
    <w:rsid w:val="00935D1A"/>
    <w:rsid w:val="00940042"/>
    <w:rsid w:val="00943CE9"/>
    <w:rsid w:val="009474F8"/>
    <w:rsid w:val="009639B8"/>
    <w:rsid w:val="00971E9D"/>
    <w:rsid w:val="00994063"/>
    <w:rsid w:val="009B2040"/>
    <w:rsid w:val="009D42D3"/>
    <w:rsid w:val="009E0A9A"/>
    <w:rsid w:val="00A02D97"/>
    <w:rsid w:val="00A16757"/>
    <w:rsid w:val="00A21480"/>
    <w:rsid w:val="00A218FE"/>
    <w:rsid w:val="00A43F4E"/>
    <w:rsid w:val="00A441F1"/>
    <w:rsid w:val="00A44B51"/>
    <w:rsid w:val="00A47E89"/>
    <w:rsid w:val="00A534F8"/>
    <w:rsid w:val="00A54340"/>
    <w:rsid w:val="00A64BBE"/>
    <w:rsid w:val="00A877EA"/>
    <w:rsid w:val="00A972E7"/>
    <w:rsid w:val="00AA47AE"/>
    <w:rsid w:val="00AA5714"/>
    <w:rsid w:val="00AB0E25"/>
    <w:rsid w:val="00AB451F"/>
    <w:rsid w:val="00AB748F"/>
    <w:rsid w:val="00AD63E4"/>
    <w:rsid w:val="00AD6FE4"/>
    <w:rsid w:val="00AE2BFE"/>
    <w:rsid w:val="00B17F5D"/>
    <w:rsid w:val="00B224C8"/>
    <w:rsid w:val="00B22E17"/>
    <w:rsid w:val="00B30A68"/>
    <w:rsid w:val="00B31507"/>
    <w:rsid w:val="00B4099C"/>
    <w:rsid w:val="00B5218C"/>
    <w:rsid w:val="00B61E85"/>
    <w:rsid w:val="00B64B21"/>
    <w:rsid w:val="00B659C9"/>
    <w:rsid w:val="00B67166"/>
    <w:rsid w:val="00B83D28"/>
    <w:rsid w:val="00B925BA"/>
    <w:rsid w:val="00BB2FAB"/>
    <w:rsid w:val="00BC2170"/>
    <w:rsid w:val="00BF3C29"/>
    <w:rsid w:val="00C0634C"/>
    <w:rsid w:val="00C4040B"/>
    <w:rsid w:val="00C42BCF"/>
    <w:rsid w:val="00C5322E"/>
    <w:rsid w:val="00C5369F"/>
    <w:rsid w:val="00C61594"/>
    <w:rsid w:val="00C6186D"/>
    <w:rsid w:val="00C622B5"/>
    <w:rsid w:val="00C640C3"/>
    <w:rsid w:val="00C64C11"/>
    <w:rsid w:val="00C66815"/>
    <w:rsid w:val="00C66CC6"/>
    <w:rsid w:val="00C67B07"/>
    <w:rsid w:val="00C81D98"/>
    <w:rsid w:val="00C82F2F"/>
    <w:rsid w:val="00C8736B"/>
    <w:rsid w:val="00CA6422"/>
    <w:rsid w:val="00CC1196"/>
    <w:rsid w:val="00CE6E99"/>
    <w:rsid w:val="00CF54A7"/>
    <w:rsid w:val="00D20EF5"/>
    <w:rsid w:val="00D43291"/>
    <w:rsid w:val="00D45E21"/>
    <w:rsid w:val="00D467AD"/>
    <w:rsid w:val="00D62111"/>
    <w:rsid w:val="00D73271"/>
    <w:rsid w:val="00D737AA"/>
    <w:rsid w:val="00D81596"/>
    <w:rsid w:val="00D93EA2"/>
    <w:rsid w:val="00DA0356"/>
    <w:rsid w:val="00DA1ED0"/>
    <w:rsid w:val="00DE3453"/>
    <w:rsid w:val="00DE6F4F"/>
    <w:rsid w:val="00DF4A54"/>
    <w:rsid w:val="00DF626A"/>
    <w:rsid w:val="00E0387D"/>
    <w:rsid w:val="00E15E8D"/>
    <w:rsid w:val="00E22C63"/>
    <w:rsid w:val="00E35F76"/>
    <w:rsid w:val="00E44B40"/>
    <w:rsid w:val="00E5716F"/>
    <w:rsid w:val="00EA1060"/>
    <w:rsid w:val="00EA69DA"/>
    <w:rsid w:val="00EC5C07"/>
    <w:rsid w:val="00EE73C9"/>
    <w:rsid w:val="00F21B24"/>
    <w:rsid w:val="00F35CA2"/>
    <w:rsid w:val="00F41586"/>
    <w:rsid w:val="00F561DD"/>
    <w:rsid w:val="00F71D27"/>
    <w:rsid w:val="00F95D8A"/>
    <w:rsid w:val="00FB371B"/>
    <w:rsid w:val="00FD034A"/>
    <w:rsid w:val="00FE4423"/>
    <w:rsid w:val="00FF33CB"/>
    <w:rsid w:val="00FF3E75"/>
    <w:rsid w:val="17778459"/>
    <w:rsid w:val="1E6FCFDF"/>
    <w:rsid w:val="345D5036"/>
    <w:rsid w:val="6E22D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724E1"/>
  <w15:docId w15:val="{67EB52F5-7CB2-4E48-A3A5-2993A3D8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link w:val="Heading1Char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link w:val="BodyText3Char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F200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rsid w:val="00C67B0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54340"/>
    <w:rPr>
      <w:rFonts w:ascii="Tahoma" w:hAnsi="Tahoma"/>
      <w:b/>
      <w:spacing w:val="1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54340"/>
    <w:rPr>
      <w:sz w:val="22"/>
      <w:szCs w:val="22"/>
    </w:rPr>
  </w:style>
  <w:style w:type="character" w:customStyle="1" w:styleId="BodyText3Char">
    <w:name w:val="Body Text 3 Char"/>
    <w:basedOn w:val="DefaultParagraphFont"/>
    <w:link w:val="BodyText3"/>
    <w:rsid w:val="00A54340"/>
    <w:rPr>
      <w:sz w:val="22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than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</Template>
  <TotalTime>733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Estell</dc:creator>
  <cp:lastModifiedBy>Nathan Estell</cp:lastModifiedBy>
  <cp:revision>140</cp:revision>
  <cp:lastPrinted>2002-06-26T14:17:00Z</cp:lastPrinted>
  <dcterms:created xsi:type="dcterms:W3CDTF">2017-09-22T13:12:00Z</dcterms:created>
  <dcterms:modified xsi:type="dcterms:W3CDTF">2017-09-23T01:29:00Z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